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77C" w:rsidRPr="00D8275B" w:rsidRDefault="004048B1">
      <w:pPr>
        <w:rPr>
          <w:b/>
        </w:rPr>
      </w:pPr>
      <w:r w:rsidRPr="00D8275B">
        <w:rPr>
          <w:b/>
        </w:rPr>
        <w:t xml:space="preserve">NLTK </w:t>
      </w:r>
      <w:r w:rsidR="00D8275B">
        <w:rPr>
          <w:b/>
        </w:rPr>
        <w:t xml:space="preserve">&amp; Python </w:t>
      </w:r>
      <w:r w:rsidRPr="00D8275B">
        <w:rPr>
          <w:b/>
        </w:rPr>
        <w:t>Installation Steps</w:t>
      </w:r>
    </w:p>
    <w:p w:rsidR="004048B1" w:rsidRDefault="004048B1" w:rsidP="004048B1">
      <w:pPr>
        <w:pStyle w:val="ListParagraph"/>
        <w:numPr>
          <w:ilvl w:val="0"/>
          <w:numId w:val="1"/>
        </w:numPr>
      </w:pPr>
      <w:r>
        <w:t>Install Python 3.6.0</w:t>
      </w:r>
    </w:p>
    <w:p w:rsidR="004048B1" w:rsidRDefault="004048B1" w:rsidP="004048B1">
      <w:pPr>
        <w:pStyle w:val="ListParagraph"/>
        <w:numPr>
          <w:ilvl w:val="0"/>
          <w:numId w:val="1"/>
        </w:numPr>
      </w:pPr>
      <w:r>
        <w:t>Install Eclipse (I Have Mars 4.5)</w:t>
      </w:r>
    </w:p>
    <w:p w:rsidR="004048B1" w:rsidRDefault="004048B1" w:rsidP="004048B1">
      <w:pPr>
        <w:pStyle w:val="ListParagraph"/>
        <w:numPr>
          <w:ilvl w:val="0"/>
          <w:numId w:val="1"/>
        </w:numPr>
      </w:pPr>
      <w:r>
        <w:t>Install Pydev Plugin for eclipse</w:t>
      </w:r>
    </w:p>
    <w:p w:rsidR="004048B1" w:rsidRPr="00D8275B" w:rsidRDefault="00B53931" w:rsidP="004048B1">
      <w:pPr>
        <w:rPr>
          <w:b/>
        </w:rPr>
      </w:pPr>
      <w:r w:rsidRPr="00D8275B">
        <w:rPr>
          <w:b/>
        </w:rPr>
        <w:t xml:space="preserve">Download below zip files </w:t>
      </w:r>
    </w:p>
    <w:p w:rsidR="00B53931" w:rsidRDefault="00B53931" w:rsidP="00B53931">
      <w:pPr>
        <w:pStyle w:val="ListParagraph"/>
        <w:numPr>
          <w:ilvl w:val="0"/>
          <w:numId w:val="2"/>
        </w:numPr>
      </w:pPr>
      <w:r>
        <w:t>NLTK-3.2.2</w:t>
      </w:r>
      <w:r w:rsidR="00D12E24">
        <w:t>.zip</w:t>
      </w:r>
    </w:p>
    <w:p w:rsidR="00B53931" w:rsidRDefault="00D12E24" w:rsidP="00D12E24">
      <w:pPr>
        <w:pStyle w:val="ListParagraph"/>
        <w:numPr>
          <w:ilvl w:val="0"/>
          <w:numId w:val="2"/>
        </w:numPr>
      </w:pPr>
      <w:r w:rsidRPr="00D12E24">
        <w:t>nltk_data-gh-pages</w:t>
      </w:r>
      <w:r>
        <w:t>.zip</w:t>
      </w:r>
    </w:p>
    <w:p w:rsidR="00D12E24" w:rsidRDefault="00D12E24" w:rsidP="00D12E24">
      <w:pPr>
        <w:pStyle w:val="ListParagraph"/>
        <w:numPr>
          <w:ilvl w:val="0"/>
          <w:numId w:val="2"/>
        </w:numPr>
      </w:pPr>
      <w:r w:rsidRPr="00D12E24">
        <w:t>six</w:t>
      </w:r>
      <w:r>
        <w:t>.zip</w:t>
      </w:r>
    </w:p>
    <w:p w:rsidR="00D12E24" w:rsidRPr="00D8275B" w:rsidRDefault="00D12E24" w:rsidP="00D12E24">
      <w:pPr>
        <w:rPr>
          <w:b/>
        </w:rPr>
      </w:pPr>
      <w:r w:rsidRPr="00D8275B">
        <w:rPr>
          <w:b/>
        </w:rPr>
        <w:t>Extract above zip files and do the following</w:t>
      </w:r>
    </w:p>
    <w:p w:rsidR="00DF574A" w:rsidRPr="00D8275B" w:rsidRDefault="00DF574A" w:rsidP="00DF574A">
      <w:pPr>
        <w:pStyle w:val="ListParagraph"/>
        <w:numPr>
          <w:ilvl w:val="0"/>
          <w:numId w:val="3"/>
        </w:numPr>
        <w:rPr>
          <w:b/>
        </w:rPr>
      </w:pPr>
      <w:r w:rsidRPr="00D8275B">
        <w:rPr>
          <w:b/>
        </w:rPr>
        <w:t>Extract Six</w:t>
      </w:r>
    </w:p>
    <w:p w:rsidR="00DF574A" w:rsidRDefault="00DF574A" w:rsidP="00DF574A">
      <w:pPr>
        <w:pStyle w:val="ListParagraph"/>
        <w:numPr>
          <w:ilvl w:val="1"/>
          <w:numId w:val="3"/>
        </w:numPr>
      </w:pPr>
      <w:r>
        <w:t xml:space="preserve">Open command prompt (CMD) and traverse to the folder where </w:t>
      </w:r>
      <w:r w:rsidRPr="00DF574A">
        <w:rPr>
          <w:b/>
        </w:rPr>
        <w:t>six</w:t>
      </w:r>
      <w:r>
        <w:t xml:space="preserve"> is extracted (cd </w:t>
      </w:r>
      <w:r w:rsidRPr="00DF574A">
        <w:t>D:\Software\six\six-master</w:t>
      </w:r>
      <w:r>
        <w:t xml:space="preserve">) </w:t>
      </w:r>
    </w:p>
    <w:p w:rsidR="00DF574A" w:rsidRPr="00DF574A" w:rsidRDefault="00DF574A" w:rsidP="00DF574A">
      <w:pPr>
        <w:pStyle w:val="ListParagraph"/>
        <w:numPr>
          <w:ilvl w:val="2"/>
          <w:numId w:val="3"/>
        </w:numPr>
        <w:rPr>
          <w:rStyle w:val="HTMLCode"/>
          <w:rFonts w:asciiTheme="minorHAnsi" w:hAnsiTheme="minorHAnsi" w:cstheme="minorBidi"/>
          <w:sz w:val="22"/>
          <w:szCs w:val="22"/>
        </w:rPr>
      </w:pPr>
      <w:r>
        <w:t xml:space="preserve">Run below command in cmd prompt - 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python setup.py install</w:t>
      </w:r>
    </w:p>
    <w:p w:rsidR="00DF574A" w:rsidRDefault="00DF574A" w:rsidP="00DF574A">
      <w:pPr>
        <w:pStyle w:val="ListParagraph"/>
      </w:pPr>
    </w:p>
    <w:p w:rsidR="00D12E24" w:rsidRPr="00D8275B" w:rsidRDefault="00D12E24" w:rsidP="00D12E24">
      <w:pPr>
        <w:pStyle w:val="ListParagraph"/>
        <w:numPr>
          <w:ilvl w:val="0"/>
          <w:numId w:val="3"/>
        </w:numPr>
        <w:rPr>
          <w:b/>
        </w:rPr>
      </w:pPr>
      <w:r w:rsidRPr="00D8275B">
        <w:rPr>
          <w:b/>
        </w:rPr>
        <w:t xml:space="preserve">Extract nltk-3.2.2 </w:t>
      </w:r>
    </w:p>
    <w:p w:rsidR="00D12E24" w:rsidRDefault="00D12E24" w:rsidP="00D12E24">
      <w:pPr>
        <w:pStyle w:val="ListParagraph"/>
        <w:numPr>
          <w:ilvl w:val="1"/>
          <w:numId w:val="3"/>
        </w:numPr>
      </w:pPr>
      <w:r>
        <w:t xml:space="preserve">Open command prompt (CMD) and traverse to the folder where </w:t>
      </w:r>
      <w:r w:rsidRPr="00DF574A">
        <w:rPr>
          <w:b/>
        </w:rPr>
        <w:t>nltk</w:t>
      </w:r>
      <w:r>
        <w:t xml:space="preserve"> is extracted (cd </w:t>
      </w:r>
      <w:r w:rsidRPr="00D12E24">
        <w:t>D:\Software\NLTK\nltk-3.2.2\nltk-3.2.2</w:t>
      </w:r>
      <w:r>
        <w:t xml:space="preserve">) </w:t>
      </w:r>
    </w:p>
    <w:p w:rsidR="00D12E24" w:rsidRPr="00DF574A" w:rsidRDefault="00D12E24" w:rsidP="00DF574A">
      <w:pPr>
        <w:pStyle w:val="ListParagraph"/>
        <w:numPr>
          <w:ilvl w:val="2"/>
          <w:numId w:val="3"/>
        </w:numPr>
        <w:rPr>
          <w:rStyle w:val="HTMLCode"/>
          <w:rFonts w:asciiTheme="minorHAnsi" w:hAnsiTheme="minorHAnsi" w:cstheme="minorBidi"/>
          <w:sz w:val="22"/>
          <w:szCs w:val="22"/>
        </w:rPr>
      </w:pPr>
      <w:r>
        <w:t xml:space="preserve">Run below command in cmd prompt - 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python setup.py install</w:t>
      </w:r>
    </w:p>
    <w:p w:rsidR="00DF574A" w:rsidRPr="00DF574A" w:rsidRDefault="00DF574A" w:rsidP="00DF574A">
      <w:pPr>
        <w:pStyle w:val="ListParagraph"/>
        <w:rPr>
          <w:rStyle w:val="HTMLCode"/>
          <w:rFonts w:asciiTheme="minorHAnsi" w:hAnsiTheme="minorHAnsi" w:cstheme="minorBidi"/>
          <w:sz w:val="22"/>
          <w:szCs w:val="22"/>
        </w:rPr>
      </w:pPr>
    </w:p>
    <w:p w:rsidR="00DF574A" w:rsidRPr="00D8275B" w:rsidRDefault="00DF574A" w:rsidP="00DF574A">
      <w:pPr>
        <w:pStyle w:val="ListParagraph"/>
        <w:numPr>
          <w:ilvl w:val="0"/>
          <w:numId w:val="3"/>
        </w:numPr>
        <w:rPr>
          <w:b/>
        </w:rPr>
      </w:pPr>
      <w:r w:rsidRPr="00D8275B">
        <w:rPr>
          <w:rStyle w:val="HTMLCode"/>
          <w:rFonts w:asciiTheme="minorHAnsi" w:hAnsiTheme="minorHAnsi" w:cstheme="minorBidi"/>
          <w:b/>
          <w:sz w:val="22"/>
          <w:szCs w:val="22"/>
        </w:rPr>
        <w:t xml:space="preserve">Extract </w:t>
      </w:r>
      <w:r w:rsidRPr="00D8275B">
        <w:rPr>
          <w:b/>
        </w:rPr>
        <w:t>nltk_data-gh-pages</w:t>
      </w:r>
    </w:p>
    <w:p w:rsidR="00DF574A" w:rsidRDefault="00DF574A" w:rsidP="00DF574A">
      <w:pPr>
        <w:pStyle w:val="ListParagraph"/>
        <w:numPr>
          <w:ilvl w:val="1"/>
          <w:numId w:val="3"/>
        </w:numPr>
        <w:rPr>
          <w:rStyle w:val="HTMLCode"/>
          <w:rFonts w:asciiTheme="minorHAnsi" w:hAnsiTheme="minorHAnsi" w:cstheme="minorBidi"/>
          <w:sz w:val="22"/>
          <w:szCs w:val="22"/>
        </w:rPr>
      </w:pPr>
      <w:r>
        <w:rPr>
          <w:rStyle w:val="HTMLCode"/>
          <w:rFonts w:asciiTheme="minorHAnsi" w:hAnsiTheme="minorHAnsi" w:cstheme="minorBidi"/>
          <w:sz w:val="22"/>
          <w:szCs w:val="22"/>
        </w:rPr>
        <w:t xml:space="preserve">Go to </w:t>
      </w:r>
      <w:r w:rsidRPr="00DF574A">
        <w:rPr>
          <w:rStyle w:val="HTMLCode"/>
          <w:rFonts w:asciiTheme="minorHAnsi" w:hAnsiTheme="minorHAnsi" w:cstheme="minorBidi"/>
          <w:sz w:val="22"/>
          <w:szCs w:val="22"/>
        </w:rPr>
        <w:t>D:\Software\nltk_data-gh-pages.zip\nltk_data-gh-pages\packages</w:t>
      </w:r>
      <w:r>
        <w:rPr>
          <w:rStyle w:val="HTMLCode"/>
          <w:rFonts w:asciiTheme="minorHAnsi" w:hAnsiTheme="minorHAnsi" w:cstheme="minorBidi"/>
          <w:sz w:val="22"/>
          <w:szCs w:val="22"/>
        </w:rPr>
        <w:t xml:space="preserve"> and copy all the files  and create a new folder in D drive called “NLTK_Data” and paste the files</w:t>
      </w:r>
    </w:p>
    <w:p w:rsidR="00DF574A" w:rsidRDefault="00DF574A" w:rsidP="00DF574A">
      <w:pPr>
        <w:pStyle w:val="ListParagraph"/>
        <w:numPr>
          <w:ilvl w:val="1"/>
          <w:numId w:val="3"/>
        </w:numPr>
        <w:rPr>
          <w:rStyle w:val="HTMLCode"/>
          <w:rFonts w:asciiTheme="minorHAnsi" w:hAnsiTheme="minorHAnsi" w:cstheme="minorBidi"/>
          <w:sz w:val="22"/>
          <w:szCs w:val="22"/>
        </w:rPr>
      </w:pPr>
      <w:r>
        <w:rPr>
          <w:rStyle w:val="HTMLCode"/>
          <w:rFonts w:asciiTheme="minorHAnsi" w:hAnsiTheme="minorHAnsi" w:cstheme="minorBidi"/>
          <w:sz w:val="22"/>
          <w:szCs w:val="22"/>
        </w:rPr>
        <w:t>Go to each file located in nltk data and extract it (Use 7 zip for time saving)</w:t>
      </w:r>
    </w:p>
    <w:p w:rsidR="00DF574A" w:rsidRDefault="00DF574A" w:rsidP="00DF574A">
      <w:pPr>
        <w:pStyle w:val="ListParagraph"/>
        <w:numPr>
          <w:ilvl w:val="1"/>
          <w:numId w:val="3"/>
        </w:numPr>
        <w:rPr>
          <w:rStyle w:val="HTMLCode"/>
          <w:rFonts w:asciiTheme="minorHAnsi" w:hAnsiTheme="minorHAnsi" w:cstheme="minorBidi"/>
          <w:sz w:val="22"/>
          <w:szCs w:val="22"/>
        </w:rPr>
      </w:pPr>
      <w:r>
        <w:rPr>
          <w:rStyle w:val="HTMLCode"/>
          <w:rFonts w:asciiTheme="minorHAnsi" w:hAnsiTheme="minorHAnsi" w:cstheme="minorBidi"/>
          <w:sz w:val="22"/>
          <w:szCs w:val="22"/>
        </w:rPr>
        <w:t>Create a user variable in my computer variables –</w:t>
      </w:r>
    </w:p>
    <w:p w:rsidR="00DF574A" w:rsidRDefault="00DF574A" w:rsidP="00DF574A">
      <w:pPr>
        <w:pStyle w:val="ListParagraph"/>
        <w:numPr>
          <w:ilvl w:val="2"/>
          <w:numId w:val="3"/>
        </w:numPr>
        <w:rPr>
          <w:rStyle w:val="HTMLCode"/>
          <w:rFonts w:asciiTheme="minorHAnsi" w:hAnsiTheme="minorHAnsi" w:cstheme="minorBidi"/>
          <w:sz w:val="22"/>
          <w:szCs w:val="22"/>
        </w:rPr>
      </w:pPr>
      <w:r>
        <w:rPr>
          <w:rStyle w:val="HTMLCode"/>
          <w:rFonts w:asciiTheme="minorHAnsi" w:hAnsiTheme="minorHAnsi" w:cstheme="minorBidi"/>
          <w:sz w:val="22"/>
          <w:szCs w:val="22"/>
        </w:rPr>
        <w:t>Name – NLTK_DATA</w:t>
      </w:r>
    </w:p>
    <w:p w:rsidR="00DF574A" w:rsidRDefault="00DF574A" w:rsidP="00DF574A">
      <w:pPr>
        <w:pStyle w:val="ListParagraph"/>
        <w:numPr>
          <w:ilvl w:val="2"/>
          <w:numId w:val="3"/>
        </w:numPr>
        <w:rPr>
          <w:rStyle w:val="HTMLCode"/>
          <w:rFonts w:asciiTheme="minorHAnsi" w:hAnsiTheme="minorHAnsi" w:cstheme="minorBidi"/>
          <w:sz w:val="22"/>
          <w:szCs w:val="22"/>
        </w:rPr>
      </w:pPr>
      <w:r>
        <w:rPr>
          <w:rStyle w:val="HTMLCode"/>
          <w:rFonts w:asciiTheme="minorHAnsi" w:hAnsiTheme="minorHAnsi" w:cstheme="minorBidi"/>
          <w:sz w:val="22"/>
          <w:szCs w:val="22"/>
        </w:rPr>
        <w:t xml:space="preserve">Path - </w:t>
      </w:r>
      <w:r w:rsidRPr="00DF574A">
        <w:rPr>
          <w:rStyle w:val="HTMLCode"/>
          <w:rFonts w:asciiTheme="minorHAnsi" w:hAnsiTheme="minorHAnsi" w:cstheme="minorBidi"/>
          <w:sz w:val="22"/>
          <w:szCs w:val="22"/>
        </w:rPr>
        <w:t>D:\Software\Nltk_Data</w:t>
      </w:r>
      <w:r>
        <w:rPr>
          <w:rStyle w:val="HTMLCode"/>
          <w:rFonts w:asciiTheme="minorHAnsi" w:hAnsiTheme="minorHAnsi" w:cstheme="minorBidi"/>
          <w:sz w:val="22"/>
          <w:szCs w:val="22"/>
        </w:rPr>
        <w:t xml:space="preserve"> (Where nltk data is located)</w:t>
      </w:r>
    </w:p>
    <w:p w:rsidR="00DF574A" w:rsidRPr="00DF574A" w:rsidRDefault="00DF574A" w:rsidP="00DF574A">
      <w:pPr>
        <w:pStyle w:val="ListParagraph"/>
        <w:ind w:left="2160"/>
        <w:rPr>
          <w:rStyle w:val="HTMLCode"/>
          <w:rFonts w:asciiTheme="minorHAnsi" w:hAnsiTheme="minorHAnsi" w:cstheme="minorBidi"/>
          <w:sz w:val="22"/>
          <w:szCs w:val="22"/>
        </w:rPr>
      </w:pPr>
    </w:p>
    <w:p w:rsidR="006E11E3" w:rsidRPr="00D8275B" w:rsidRDefault="006E11E3" w:rsidP="00DF574A">
      <w:pPr>
        <w:pStyle w:val="ListParagraph"/>
        <w:numPr>
          <w:ilvl w:val="0"/>
          <w:numId w:val="3"/>
        </w:numPr>
        <w:rPr>
          <w:b/>
        </w:rPr>
      </w:pPr>
      <w:r w:rsidRPr="00D8275B">
        <w:rPr>
          <w:b/>
        </w:rPr>
        <w:t>Go to python directory and do the following</w:t>
      </w:r>
    </w:p>
    <w:p w:rsidR="00DF574A" w:rsidRDefault="00DF574A" w:rsidP="00DF574A">
      <w:pPr>
        <w:pStyle w:val="ListParagraph"/>
        <w:numPr>
          <w:ilvl w:val="1"/>
          <w:numId w:val="3"/>
        </w:numPr>
      </w:pPr>
      <w:r>
        <w:t xml:space="preserve">Go to folder - </w:t>
      </w:r>
      <w:r w:rsidRPr="00DF574A">
        <w:t>D:\Python36-32\Lib\site-packages\nltk-3.2.2-py3.6.egg</w:t>
      </w:r>
      <w:r>
        <w:t xml:space="preserve">\ and copy </w:t>
      </w:r>
      <w:r w:rsidRPr="00DF574A">
        <w:rPr>
          <w:b/>
        </w:rPr>
        <w:t>nltk</w:t>
      </w:r>
      <w:r>
        <w:t xml:space="preserve"> folder, paste it to </w:t>
      </w:r>
      <w:r w:rsidRPr="00DF574A">
        <w:t>D:\Python36-32\Lib\site-packages</w:t>
      </w:r>
      <w:r>
        <w:t>\</w:t>
      </w:r>
    </w:p>
    <w:p w:rsidR="00DF574A" w:rsidRDefault="00DF574A" w:rsidP="00DF574A">
      <w:pPr>
        <w:pStyle w:val="ListParagraph"/>
        <w:numPr>
          <w:ilvl w:val="1"/>
          <w:numId w:val="3"/>
        </w:numPr>
      </w:pPr>
      <w:r>
        <w:t xml:space="preserve">Go to folder </w:t>
      </w:r>
      <w:r w:rsidRPr="00DF574A">
        <w:t>D:\Python36-32\Lib\site-packages\six-1.10.0-py3.6.egg</w:t>
      </w:r>
      <w:r>
        <w:t xml:space="preserve">\ and copy six.py and paste it to </w:t>
      </w:r>
      <w:r w:rsidRPr="00DF574A">
        <w:t>D:\Python36-32\Lib\site-packages</w:t>
      </w:r>
      <w:r>
        <w:t>\</w:t>
      </w:r>
    </w:p>
    <w:p w:rsidR="00D12E24" w:rsidRDefault="00DF574A" w:rsidP="00DF574A">
      <w:pPr>
        <w:pStyle w:val="ListParagraph"/>
      </w:pPr>
      <w:r>
        <w:t xml:space="preserve"> </w:t>
      </w:r>
    </w:p>
    <w:p w:rsidR="00DF574A" w:rsidRDefault="00DF574A" w:rsidP="00D12E24">
      <w:pPr>
        <w:pStyle w:val="ListParagraph"/>
        <w:numPr>
          <w:ilvl w:val="0"/>
          <w:numId w:val="3"/>
        </w:numPr>
      </w:pPr>
      <w:r w:rsidRPr="00D8275B">
        <w:rPr>
          <w:b/>
        </w:rPr>
        <w:t>Open eclipse</w:t>
      </w:r>
      <w:r>
        <w:t xml:space="preserve"> </w:t>
      </w:r>
      <w:r>
        <w:sym w:font="Wingdings" w:char="F0E0"/>
      </w:r>
      <w:r>
        <w:t xml:space="preserve"> create working directory and configure Pydev </w:t>
      </w:r>
    </w:p>
    <w:p w:rsidR="00DF574A" w:rsidRDefault="00DF574A" w:rsidP="00DF574A">
      <w:pPr>
        <w:pStyle w:val="ListParagraph"/>
      </w:pPr>
    </w:p>
    <w:p w:rsidR="00DF574A" w:rsidRDefault="00DF574A" w:rsidP="00D12E24">
      <w:pPr>
        <w:pStyle w:val="ListParagraph"/>
        <w:numPr>
          <w:ilvl w:val="0"/>
          <w:numId w:val="3"/>
        </w:numPr>
      </w:pPr>
      <w:r>
        <w:t>Check if NLTK is installed properly by running below line of code</w:t>
      </w:r>
    </w:p>
    <w:p w:rsidR="00DF574A" w:rsidRDefault="00DF574A" w:rsidP="00DF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nltk</w:t>
      </w:r>
    </w:p>
    <w:p w:rsidR="00DF574A" w:rsidRDefault="00DF574A" w:rsidP="00DF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nltk.corpus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treebank</w:t>
      </w:r>
    </w:p>
    <w:p w:rsidR="00DF574A" w:rsidRDefault="00DF574A" w:rsidP="00DF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 = treebank.parsed_sents(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'wsj_0001.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mrg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DF574A" w:rsidRDefault="00DF574A" w:rsidP="00DF574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t.draw()</w:t>
      </w:r>
    </w:p>
    <w:p w:rsidR="00BD54E8" w:rsidRDefault="00BD54E8" w:rsidP="00DF574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BD54E8" w:rsidRDefault="00BD54E8" w:rsidP="00DF574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BD54E8" w:rsidRDefault="00BD54E8" w:rsidP="00BD54E8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Download wheel file of pkg and run below command</w:t>
      </w:r>
      <w:r w:rsidR="007F22F8">
        <w:rPr>
          <w:rFonts w:ascii="Consolas" w:hAnsi="Consolas" w:cs="Consolas"/>
          <w:color w:val="000000"/>
          <w:sz w:val="20"/>
          <w:szCs w:val="20"/>
        </w:rPr>
        <w:t xml:space="preserve"> in cmd prompt</w:t>
      </w:r>
    </w:p>
    <w:p w:rsidR="007F22F8" w:rsidRDefault="005C799A" w:rsidP="00BD54E8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  <w:hyperlink r:id="rId6" w:history="1">
        <w:r w:rsidR="007F22F8" w:rsidRPr="00120047">
          <w:rPr>
            <w:rStyle w:val="Hyperlink"/>
            <w:rFonts w:ascii="Consolas" w:hAnsi="Consolas" w:cs="Consolas"/>
            <w:sz w:val="20"/>
            <w:szCs w:val="20"/>
          </w:rPr>
          <w:t>http://www.lfd.uci.edu/~gohlke/pythonlibs/</w:t>
        </w:r>
      </w:hyperlink>
      <w:r w:rsidR="007F22F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D54E8" w:rsidRDefault="00BD54E8" w:rsidP="00BD54E8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Pip install &lt;&lt;full file name.whl&gt;&gt;</w:t>
      </w:r>
    </w:p>
    <w:p w:rsidR="009C696B" w:rsidRDefault="009C696B" w:rsidP="00BD54E8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Pip install </w:t>
      </w:r>
      <w:r w:rsidRPr="009C696B">
        <w:rPr>
          <w:rFonts w:ascii="Consolas" w:hAnsi="Consolas" w:cs="Consolas"/>
          <w:color w:val="000000"/>
          <w:sz w:val="20"/>
          <w:szCs w:val="20"/>
        </w:rPr>
        <w:t>nlp-master</w:t>
      </w:r>
      <w:r>
        <w:rPr>
          <w:rFonts w:ascii="Consolas" w:hAnsi="Consolas" w:cs="Consolas"/>
          <w:color w:val="000000"/>
          <w:sz w:val="20"/>
          <w:szCs w:val="20"/>
        </w:rPr>
        <w:t>.zip</w:t>
      </w:r>
    </w:p>
    <w:p w:rsidR="009C696B" w:rsidRDefault="009C696B" w:rsidP="00BD54E8">
      <w:pPr>
        <w:pStyle w:val="ListParagraph"/>
        <w:ind w:left="0"/>
      </w:pPr>
      <w:r>
        <w:t xml:space="preserve">Pip install </w:t>
      </w:r>
      <w:r w:rsidRPr="009C696B">
        <w:t>nlp-master</w:t>
      </w:r>
      <w:r>
        <w:t>.whl</w:t>
      </w:r>
    </w:p>
    <w:p w:rsidR="005C799A" w:rsidRDefault="005C799A" w:rsidP="00BD54E8">
      <w:pPr>
        <w:pStyle w:val="ListParagraph"/>
        <w:ind w:left="0"/>
      </w:pPr>
    </w:p>
    <w:p w:rsidR="005C799A" w:rsidRDefault="005C799A" w:rsidP="00BD54E8">
      <w:pPr>
        <w:pStyle w:val="ListParagraph"/>
        <w:ind w:left="0"/>
      </w:pPr>
      <w:r>
        <w:t>Python setup.py install</w:t>
      </w:r>
      <w:bookmarkStart w:id="0" w:name="_GoBack"/>
      <w:bookmarkEnd w:id="0"/>
    </w:p>
    <w:sectPr w:rsidR="005C7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81C9C"/>
    <w:multiLevelType w:val="hybridMultilevel"/>
    <w:tmpl w:val="687A9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C26D9"/>
    <w:multiLevelType w:val="hybridMultilevel"/>
    <w:tmpl w:val="FBE63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F734A"/>
    <w:multiLevelType w:val="hybridMultilevel"/>
    <w:tmpl w:val="80F01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8B1"/>
    <w:rsid w:val="004048B1"/>
    <w:rsid w:val="004657C8"/>
    <w:rsid w:val="005C799A"/>
    <w:rsid w:val="006E11E3"/>
    <w:rsid w:val="007F22F8"/>
    <w:rsid w:val="009C696B"/>
    <w:rsid w:val="00A64329"/>
    <w:rsid w:val="00A8514E"/>
    <w:rsid w:val="00B53931"/>
    <w:rsid w:val="00BD54E8"/>
    <w:rsid w:val="00C01440"/>
    <w:rsid w:val="00D12E24"/>
    <w:rsid w:val="00D8275B"/>
    <w:rsid w:val="00DF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8B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12E24"/>
    <w:rPr>
      <w:rFonts w:ascii="Courier New" w:eastAsiaTheme="minorHAnsi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22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8B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12E24"/>
    <w:rPr>
      <w:rFonts w:ascii="Courier New" w:eastAsiaTheme="minorHAnsi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22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fd.uci.edu/~gohlke/pythonlib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2842C21</Template>
  <TotalTime>118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Nandeda, Narayan</dc:creator>
  <cp:lastModifiedBy>Nandeda, Narayan</cp:lastModifiedBy>
  <cp:revision>8</cp:revision>
  <dcterms:created xsi:type="dcterms:W3CDTF">2017-01-05T07:48:00Z</dcterms:created>
  <dcterms:modified xsi:type="dcterms:W3CDTF">2017-02-02T10:55:00Z</dcterms:modified>
</cp:coreProperties>
</file>